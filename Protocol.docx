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sz w:val="28"/>
          <w:szCs w:val="28"/>
          <w:lang w:val="ro-RO"/>
        </w:rPr>
        <w:id w:val="1990431650"/>
        <w:docPartObj>
          <w:docPartGallery w:val="Cover Pages"/>
          <w:docPartUnique/>
        </w:docPartObj>
      </w:sdtPr>
      <w:sdtEndPr/>
      <w:sdtContent>
        <w:p w:rsidR="007C3BE7" w:rsidRPr="0021373B" w:rsidRDefault="007C3BE7" w:rsidP="007C3BE7">
          <w:pPr>
            <w:pStyle w:val="BodyText"/>
            <w:spacing w:line="360" w:lineRule="auto"/>
            <w:ind w:left="720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Proiect în cadrul cursului: </w:t>
          </w:r>
          <w:r w:rsidR="00CE0010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Didactica specializ</w:t>
          </w:r>
          <w:r w:rsidR="00ED77FB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ă</w:t>
          </w:r>
          <w:r w:rsidR="00CE0010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rii informatic</w:t>
          </w:r>
          <w:r w:rsidR="00ED77FB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ă</w:t>
          </w:r>
        </w:p>
        <w:p w:rsidR="007C3BE7" w:rsidRPr="0021373B" w:rsidRDefault="007428D9" w:rsidP="007C3BE7">
          <w:pPr>
            <w:pStyle w:val="BodyText"/>
            <w:spacing w:line="360" w:lineRule="auto"/>
            <w:ind w:left="720"/>
            <w:jc w:val="center"/>
            <w:rPr>
              <w:rFonts w:ascii="Times New Roman" w:hAnsi="Times New Roman" w:cs="Times New Roman"/>
              <w:sz w:val="28"/>
              <w:szCs w:val="28"/>
              <w:shd w:val="clear" w:color="auto" w:fill="DDDDDD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Cadru didactic îndrumător: </w:t>
          </w:r>
          <w:r w:rsidR="00CE0010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Lect. Dr. Vasilescu Anca</w:t>
          </w:r>
        </w:p>
        <w:p w:rsidR="007C3BE7" w:rsidRPr="0021373B" w:rsidRDefault="007C3BE7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7C3BE7" w:rsidRPr="0021373B" w:rsidRDefault="007C3BE7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7C3BE7" w:rsidRPr="0021373B" w:rsidRDefault="007C3BE7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noProof/>
              <w:sz w:val="28"/>
              <w:szCs w:val="28"/>
              <w:lang w:val="ro-RO" w:eastAsia="en-GB" w:bidi="ar-SA"/>
            </w:rPr>
            <w:drawing>
              <wp:anchor distT="0" distB="0" distL="114300" distR="114300" simplePos="0" relativeHeight="251667456" behindDoc="0" locked="0" layoutInCell="1" allowOverlap="1" wp14:anchorId="60DC30D5" wp14:editId="7A4A4181">
                <wp:simplePos x="0" y="0"/>
                <wp:positionH relativeFrom="column">
                  <wp:posOffset>1558925</wp:posOffset>
                </wp:positionH>
                <wp:positionV relativeFrom="paragraph">
                  <wp:posOffset>401320</wp:posOffset>
                </wp:positionV>
                <wp:extent cx="2950845" cy="3343910"/>
                <wp:effectExtent l="0" t="0" r="1905" b="889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unitbv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0845" cy="3343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C3BE7" w:rsidRPr="0021373B" w:rsidRDefault="007C3BE7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7C3BE7" w:rsidRPr="0021373B" w:rsidRDefault="007C3BE7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A4684B" w:rsidRPr="0021373B" w:rsidRDefault="00A4684B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9A4883" w:rsidRPr="0021373B" w:rsidRDefault="00ED77FB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  <w:lang w:val="ro-RO"/>
            </w:rPr>
          </w:pPr>
          <w:r w:rsidRPr="0021373B">
            <w:rPr>
              <w:rFonts w:ascii="Times New Roman" w:hAnsi="Times New Roman" w:cs="Times New Roman"/>
              <w:b/>
              <w:sz w:val="36"/>
              <w:szCs w:val="36"/>
              <w:lang w:val="ro-RO"/>
            </w:rPr>
            <w:t xml:space="preserve">Software </w:t>
          </w:r>
          <w:r w:rsidR="0021373B">
            <w:rPr>
              <w:rFonts w:ascii="Times New Roman" w:hAnsi="Times New Roman" w:cs="Times New Roman"/>
              <w:b/>
              <w:sz w:val="36"/>
              <w:szCs w:val="36"/>
              <w:lang w:val="ro-RO"/>
            </w:rPr>
            <w:t>educaț</w:t>
          </w:r>
          <w:bookmarkStart w:id="0" w:name="_GoBack"/>
          <w:bookmarkEnd w:id="0"/>
          <w:r w:rsidR="00891806" w:rsidRPr="0021373B">
            <w:rPr>
              <w:rFonts w:ascii="Times New Roman" w:hAnsi="Times New Roman" w:cs="Times New Roman"/>
              <w:b/>
              <w:sz w:val="36"/>
              <w:szCs w:val="36"/>
              <w:lang w:val="ro-RO"/>
            </w:rPr>
            <w:t>ional “Graf CAT”</w:t>
          </w:r>
          <w:r w:rsidR="00CF277B" w:rsidRPr="0021373B">
            <w:rPr>
              <w:rFonts w:ascii="Times New Roman" w:hAnsi="Times New Roman" w:cs="Times New Roman"/>
              <w:b/>
              <w:sz w:val="36"/>
              <w:szCs w:val="36"/>
              <w:lang w:val="ro-RO"/>
            </w:rPr>
            <w:t>- Grafuri</w:t>
          </w:r>
        </w:p>
        <w:p w:rsidR="009A4883" w:rsidRPr="0021373B" w:rsidRDefault="009A4883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A4684B" w:rsidRPr="0021373B" w:rsidRDefault="00A4684B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A4684B" w:rsidRPr="0021373B" w:rsidRDefault="00A4684B" w:rsidP="007C3BE7">
          <w:pPr>
            <w:pStyle w:val="BodyText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:rsidR="00CF277B" w:rsidRPr="0021373B" w:rsidRDefault="00CF277B" w:rsidP="00CF277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Facultatea de Matematică și Informatică</w:t>
          </w:r>
        </w:p>
        <w:p w:rsidR="00CF277B" w:rsidRPr="0021373B" w:rsidRDefault="00CF277B" w:rsidP="00CF277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Anul II, Semestrul II</w:t>
          </w:r>
        </w:p>
        <w:p w:rsidR="00CF277B" w:rsidRPr="0021373B" w:rsidRDefault="00CF277B" w:rsidP="00CF277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Echipa:</w:t>
          </w:r>
        </w:p>
        <w:p w:rsidR="00CF277B" w:rsidRPr="0021373B" w:rsidRDefault="00CF277B" w:rsidP="007C3BE7">
          <w:pPr>
            <w:pStyle w:val="BodyText"/>
            <w:spacing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DOS Andrei-Cristian</w:t>
          </w:r>
          <w:r w:rsidR="0092315A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, I, Gru</w:t>
          </w:r>
          <w:r w:rsidR="00ED77FB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pa: 10LF261</w:t>
          </w:r>
        </w:p>
        <w:p w:rsidR="007C3BE7" w:rsidRPr="0021373B" w:rsidRDefault="007C3BE7" w:rsidP="007C3BE7">
          <w:pPr>
            <w:pStyle w:val="BodyText"/>
            <w:spacing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ENACHE Teodora</w:t>
          </w:r>
          <w:r w:rsidR="0092315A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, IAG, Grupa: 10LF461</w:t>
          </w:r>
        </w:p>
        <w:p w:rsidR="00CF277B" w:rsidRPr="0021373B" w:rsidRDefault="00ED77FB" w:rsidP="007C3BE7">
          <w:pPr>
            <w:pStyle w:val="BodyText"/>
            <w:spacing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MȊ</w:t>
          </w:r>
          <w:r w:rsidR="00CF277B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RZA Emil-Costin</w:t>
          </w:r>
          <w:r w:rsidR="0092315A"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, IA, Grupa:10LF362</w:t>
          </w:r>
        </w:p>
        <w:p w:rsidR="000A3407" w:rsidRPr="0021373B" w:rsidRDefault="0092315A" w:rsidP="007C3BE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21373B">
            <w:rPr>
              <w:rFonts w:ascii="Times New Roman" w:hAnsi="Times New Roman" w:cs="Times New Roman"/>
              <w:sz w:val="28"/>
              <w:szCs w:val="28"/>
              <w:lang w:val="ro-RO"/>
            </w:rPr>
            <w:t>Data susținerii proiectului: 22.05.2018</w:t>
          </w:r>
        </w:p>
        <w:sdt>
          <w:sdtPr>
            <w:rPr>
              <w:rFonts w:ascii="Liberation Serif" w:eastAsia="WenQuanYi Zen Hei" w:hAnsi="Liberation Serif" w:cs="FreeSans"/>
              <w:color w:val="auto"/>
              <w:sz w:val="24"/>
              <w:szCs w:val="24"/>
              <w:lang w:val="ro-RO" w:eastAsia="zh-CN" w:bidi="hi-IN"/>
            </w:rPr>
            <w:id w:val="27337252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5AF2" w:rsidRPr="0021373B" w:rsidRDefault="00AB5C36" w:rsidP="00523B15">
              <w:pPr>
                <w:pStyle w:val="TOCHeading"/>
                <w:spacing w:after="60"/>
                <w:rPr>
                  <w:lang w:val="ro-RO"/>
                </w:rPr>
              </w:pPr>
              <w:r w:rsidRPr="0021373B">
                <w:rPr>
                  <w:lang w:val="ro-RO"/>
                </w:rPr>
                <w:t>Cuprins</w:t>
              </w:r>
            </w:p>
            <w:p w:rsidR="0021373B" w:rsidRPr="0021373B" w:rsidRDefault="00AE5AF2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r w:rsidRPr="0021373B">
                <w:rPr>
                  <w:lang w:val="ro-RO"/>
                </w:rPr>
                <w:fldChar w:fldCharType="begin"/>
              </w:r>
              <w:r w:rsidRPr="0021373B">
                <w:rPr>
                  <w:lang w:val="ro-RO"/>
                </w:rPr>
                <w:instrText xml:space="preserve"> TOC \o "1-3" \h \z \u </w:instrText>
              </w:r>
              <w:r w:rsidRPr="0021373B">
                <w:rPr>
                  <w:lang w:val="ro-RO"/>
                </w:rPr>
                <w:fldChar w:fldCharType="separate"/>
              </w:r>
              <w:hyperlink w:anchor="_Toc511215842" w:history="1">
                <w:r w:rsidR="0021373B" w:rsidRPr="0021373B">
                  <w:rPr>
                    <w:rStyle w:val="Hyperlink"/>
                    <w:noProof/>
                    <w:lang w:val="ro-RO"/>
                  </w:rPr>
                  <w:t>1</w:t>
                </w:r>
                <w:r w:rsidR="0021373B"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="0021373B" w:rsidRPr="0021373B">
                  <w:rPr>
                    <w:rStyle w:val="Hyperlink"/>
                    <w:noProof/>
                    <w:lang w:val="ro-RO"/>
                  </w:rPr>
                  <w:t>Mese rotunde</w:t>
                </w:r>
                <w:r w:rsidR="0021373B" w:rsidRPr="0021373B">
                  <w:rPr>
                    <w:noProof/>
                    <w:webHidden/>
                    <w:lang w:val="ro-RO"/>
                  </w:rPr>
                  <w:tab/>
                </w:r>
                <w:r w:rsidR="0021373B"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="0021373B" w:rsidRPr="0021373B">
                  <w:rPr>
                    <w:noProof/>
                    <w:webHidden/>
                    <w:lang w:val="ro-RO"/>
                  </w:rPr>
                  <w:instrText xml:space="preserve"> PAGEREF _Toc511215842 \h </w:instrText>
                </w:r>
                <w:r w:rsidR="0021373B" w:rsidRPr="0021373B">
                  <w:rPr>
                    <w:noProof/>
                    <w:webHidden/>
                    <w:lang w:val="ro-RO"/>
                  </w:rPr>
                </w:r>
                <w:r w:rsidR="0021373B"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="0021373B" w:rsidRPr="0021373B">
                  <w:rPr>
                    <w:noProof/>
                    <w:webHidden/>
                    <w:lang w:val="ro-RO"/>
                  </w:rPr>
                  <w:t>3</w:t>
                </w:r>
                <w:r w:rsidR="0021373B"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21373B" w:rsidRPr="0021373B" w:rsidRDefault="0021373B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hyperlink w:anchor="_Toc511215843" w:history="1">
                <w:r w:rsidRPr="0021373B">
                  <w:rPr>
                    <w:rStyle w:val="Hyperlink"/>
                    <w:noProof/>
                    <w:lang w:val="ro-RO"/>
                  </w:rPr>
                  <w:t>2</w:t>
                </w:r>
                <w:r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Pr="0021373B">
                  <w:rPr>
                    <w:rStyle w:val="Hyperlink"/>
                    <w:noProof/>
                    <w:lang w:val="ro-RO"/>
                  </w:rPr>
                  <w:t xml:space="preserve">Baza de date </w:t>
                </w:r>
                <w:r w:rsidRPr="0021373B">
                  <w:rPr>
                    <w:noProof/>
                    <w:webHidden/>
                    <w:lang w:val="ro-RO"/>
                  </w:rPr>
                  <w:tab/>
                </w:r>
                <w:r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Pr="0021373B">
                  <w:rPr>
                    <w:noProof/>
                    <w:webHidden/>
                    <w:lang w:val="ro-RO"/>
                  </w:rPr>
                  <w:instrText xml:space="preserve"> PAGEREF _Toc511215843 \h </w:instrText>
                </w:r>
                <w:r w:rsidRPr="0021373B">
                  <w:rPr>
                    <w:noProof/>
                    <w:webHidden/>
                    <w:lang w:val="ro-RO"/>
                  </w:rPr>
                </w:r>
                <w:r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Pr="0021373B">
                  <w:rPr>
                    <w:noProof/>
                    <w:webHidden/>
                    <w:lang w:val="ro-RO"/>
                  </w:rPr>
                  <w:t>3</w:t>
                </w:r>
                <w:r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21373B" w:rsidRPr="0021373B" w:rsidRDefault="0021373B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hyperlink w:anchor="_Toc511215844" w:history="1">
                <w:r w:rsidRPr="0021373B">
                  <w:rPr>
                    <w:rStyle w:val="Hyperlink"/>
                    <w:noProof/>
                    <w:lang w:val="ro-RO"/>
                  </w:rPr>
                  <w:t>3</w:t>
                </w:r>
                <w:r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Pr="0021373B">
                  <w:rPr>
                    <w:rStyle w:val="Hyperlink"/>
                    <w:noProof/>
                    <w:lang w:val="ro-RO"/>
                  </w:rPr>
                  <w:t>Interfața grafică</w:t>
                </w:r>
                <w:r w:rsidRPr="0021373B">
                  <w:rPr>
                    <w:noProof/>
                    <w:webHidden/>
                    <w:lang w:val="ro-RO"/>
                  </w:rPr>
                  <w:tab/>
                </w:r>
                <w:r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Pr="0021373B">
                  <w:rPr>
                    <w:noProof/>
                    <w:webHidden/>
                    <w:lang w:val="ro-RO"/>
                  </w:rPr>
                  <w:instrText xml:space="preserve"> PAGEREF _Toc511215844 \h </w:instrText>
                </w:r>
                <w:r w:rsidRPr="0021373B">
                  <w:rPr>
                    <w:noProof/>
                    <w:webHidden/>
                    <w:lang w:val="ro-RO"/>
                  </w:rPr>
                </w:r>
                <w:r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Pr="0021373B">
                  <w:rPr>
                    <w:noProof/>
                    <w:webHidden/>
                    <w:lang w:val="ro-RO"/>
                  </w:rPr>
                  <w:t>3</w:t>
                </w:r>
                <w:r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21373B" w:rsidRPr="0021373B" w:rsidRDefault="0021373B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hyperlink w:anchor="_Toc511215845" w:history="1">
                <w:r w:rsidRPr="0021373B">
                  <w:rPr>
                    <w:rStyle w:val="Hyperlink"/>
                    <w:noProof/>
                    <w:lang w:val="ro-RO"/>
                  </w:rPr>
                  <w:t>4</w:t>
                </w:r>
                <w:r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Pr="0021373B">
                  <w:rPr>
                    <w:rStyle w:val="Hyperlink"/>
                    <w:noProof/>
                    <w:lang w:val="ro-RO"/>
                  </w:rPr>
                  <w:t>Legăturile cu baza de date și cele cu interfața grafică</w:t>
                </w:r>
                <w:r w:rsidRPr="0021373B">
                  <w:rPr>
                    <w:noProof/>
                    <w:webHidden/>
                    <w:lang w:val="ro-RO"/>
                  </w:rPr>
                  <w:tab/>
                </w:r>
                <w:r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Pr="0021373B">
                  <w:rPr>
                    <w:noProof/>
                    <w:webHidden/>
                    <w:lang w:val="ro-RO"/>
                  </w:rPr>
                  <w:instrText xml:space="preserve"> PAGEREF _Toc511215845 \h </w:instrText>
                </w:r>
                <w:r w:rsidRPr="0021373B">
                  <w:rPr>
                    <w:noProof/>
                    <w:webHidden/>
                    <w:lang w:val="ro-RO"/>
                  </w:rPr>
                </w:r>
                <w:r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Pr="0021373B">
                  <w:rPr>
                    <w:noProof/>
                    <w:webHidden/>
                    <w:lang w:val="ro-RO"/>
                  </w:rPr>
                  <w:t>3</w:t>
                </w:r>
                <w:r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21373B" w:rsidRPr="0021373B" w:rsidRDefault="0021373B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hyperlink w:anchor="_Toc511215846" w:history="1">
                <w:r w:rsidRPr="0021373B">
                  <w:rPr>
                    <w:rStyle w:val="Hyperlink"/>
                    <w:noProof/>
                    <w:lang w:val="ro-RO"/>
                  </w:rPr>
                  <w:t>5</w:t>
                </w:r>
                <w:r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Pr="0021373B">
                  <w:rPr>
                    <w:rStyle w:val="Hyperlink"/>
                    <w:noProof/>
                    <w:lang w:val="ro-RO"/>
                  </w:rPr>
                  <w:t>Manual de utilizare „Graf CAT“</w:t>
                </w:r>
                <w:r w:rsidRPr="0021373B">
                  <w:rPr>
                    <w:noProof/>
                    <w:webHidden/>
                    <w:lang w:val="ro-RO"/>
                  </w:rPr>
                  <w:tab/>
                </w:r>
                <w:r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Pr="0021373B">
                  <w:rPr>
                    <w:noProof/>
                    <w:webHidden/>
                    <w:lang w:val="ro-RO"/>
                  </w:rPr>
                  <w:instrText xml:space="preserve"> PAGEREF _Toc511215846 \h </w:instrText>
                </w:r>
                <w:r w:rsidRPr="0021373B">
                  <w:rPr>
                    <w:noProof/>
                    <w:webHidden/>
                    <w:lang w:val="ro-RO"/>
                  </w:rPr>
                </w:r>
                <w:r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Pr="0021373B">
                  <w:rPr>
                    <w:noProof/>
                    <w:webHidden/>
                    <w:lang w:val="ro-RO"/>
                  </w:rPr>
                  <w:t>3</w:t>
                </w:r>
                <w:r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21373B" w:rsidRPr="0021373B" w:rsidRDefault="0021373B">
              <w:pPr>
                <w:pStyle w:val="TOC1"/>
                <w:tabs>
                  <w:tab w:val="left" w:pos="480"/>
                  <w:tab w:val="right" w:leader="dot" w:pos="934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o-RO" w:eastAsia="en-GB" w:bidi="ar-SA"/>
                </w:rPr>
              </w:pPr>
              <w:hyperlink w:anchor="_Toc511215847" w:history="1">
                <w:r w:rsidRPr="0021373B">
                  <w:rPr>
                    <w:rStyle w:val="Hyperlink"/>
                    <w:noProof/>
                    <w:lang w:val="ro-RO"/>
                  </w:rPr>
                  <w:t>6</w:t>
                </w:r>
                <w:r w:rsidRPr="0021373B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o-RO" w:eastAsia="en-GB" w:bidi="ar-SA"/>
                  </w:rPr>
                  <w:tab/>
                </w:r>
                <w:r w:rsidRPr="0021373B">
                  <w:rPr>
                    <w:rStyle w:val="Hyperlink"/>
                    <w:noProof/>
                    <w:lang w:val="ro-RO"/>
                  </w:rPr>
                  <w:t>Concluzii și planuri de viitor</w:t>
                </w:r>
                <w:r w:rsidRPr="0021373B">
                  <w:rPr>
                    <w:noProof/>
                    <w:webHidden/>
                    <w:lang w:val="ro-RO"/>
                  </w:rPr>
                  <w:tab/>
                </w:r>
                <w:r w:rsidRPr="0021373B">
                  <w:rPr>
                    <w:noProof/>
                    <w:webHidden/>
                    <w:lang w:val="ro-RO"/>
                  </w:rPr>
                  <w:fldChar w:fldCharType="begin"/>
                </w:r>
                <w:r w:rsidRPr="0021373B">
                  <w:rPr>
                    <w:noProof/>
                    <w:webHidden/>
                    <w:lang w:val="ro-RO"/>
                  </w:rPr>
                  <w:instrText xml:space="preserve"> PAGEREF _Toc511215847 \h </w:instrText>
                </w:r>
                <w:r w:rsidRPr="0021373B">
                  <w:rPr>
                    <w:noProof/>
                    <w:webHidden/>
                    <w:lang w:val="ro-RO"/>
                  </w:rPr>
                </w:r>
                <w:r w:rsidRPr="0021373B">
                  <w:rPr>
                    <w:noProof/>
                    <w:webHidden/>
                    <w:lang w:val="ro-RO"/>
                  </w:rPr>
                  <w:fldChar w:fldCharType="separate"/>
                </w:r>
                <w:r w:rsidRPr="0021373B">
                  <w:rPr>
                    <w:noProof/>
                    <w:webHidden/>
                    <w:lang w:val="ro-RO"/>
                  </w:rPr>
                  <w:t>3</w:t>
                </w:r>
                <w:r w:rsidRPr="0021373B">
                  <w:rPr>
                    <w:noProof/>
                    <w:webHidden/>
                    <w:lang w:val="ro-RO"/>
                  </w:rPr>
                  <w:fldChar w:fldCharType="end"/>
                </w:r>
              </w:hyperlink>
            </w:p>
            <w:p w:rsidR="00A04DFB" w:rsidRPr="0021373B" w:rsidRDefault="00AE5AF2" w:rsidP="00523B15">
              <w:pPr>
                <w:spacing w:after="60"/>
                <w:rPr>
                  <w:b/>
                  <w:bCs/>
                  <w:lang w:val="ro-RO"/>
                </w:rPr>
              </w:pPr>
              <w:r w:rsidRPr="0021373B">
                <w:rPr>
                  <w:b/>
                  <w:bCs/>
                  <w:lang w:val="ro-RO"/>
                </w:rPr>
                <w:fldChar w:fldCharType="end"/>
              </w:r>
            </w:p>
          </w:sdtContent>
        </w:sdt>
        <w:p w:rsidR="0079529E" w:rsidRPr="0021373B" w:rsidRDefault="0079529E">
          <w:pPr>
            <w:widowControl/>
            <w:suppressAutoHyphens w:val="0"/>
            <w:spacing w:after="200" w:line="276" w:lineRule="auto"/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lang w:val="ro-RO"/>
            </w:rPr>
          </w:pPr>
          <w:r w:rsidRPr="0021373B">
            <w:rPr>
              <w:lang w:val="ro-RO"/>
            </w:rPr>
            <w:br w:type="page"/>
          </w:r>
        </w:p>
        <w:p w:rsidR="00115649" w:rsidRPr="0021373B" w:rsidRDefault="00115649" w:rsidP="00115649">
          <w:pPr>
            <w:pStyle w:val="Heading1"/>
            <w:rPr>
              <w:lang w:val="ro-RO"/>
            </w:rPr>
          </w:pPr>
          <w:bookmarkStart w:id="1" w:name="_Toc511215842"/>
          <w:r w:rsidRPr="0021373B">
            <w:rPr>
              <w:lang w:val="ro-RO"/>
            </w:rPr>
            <w:lastRenderedPageBreak/>
            <w:t>Mese rotunde</w:t>
          </w:r>
          <w:bookmarkEnd w:id="1"/>
        </w:p>
        <w:p w:rsidR="00115649" w:rsidRPr="0021373B" w:rsidRDefault="00DD7756" w:rsidP="00A07ACA">
          <w:pPr>
            <w:pStyle w:val="ListBullet"/>
            <w:rPr>
              <w:lang w:val="ro-RO"/>
            </w:rPr>
          </w:pPr>
          <w:r w:rsidRPr="0021373B">
            <w:rPr>
              <w:lang w:val="ro-RO"/>
            </w:rPr>
            <w:t>23.03.2018</w:t>
          </w:r>
          <w:r w:rsidRPr="0021373B">
            <w:rPr>
              <w:lang w:val="ro-RO"/>
            </w:rPr>
            <w:tab/>
          </w:r>
          <w:r w:rsidR="00115649" w:rsidRPr="0021373B">
            <w:rPr>
              <w:lang w:val="ro-RO"/>
            </w:rPr>
            <w:t>conturarea proiectului, a lim</w:t>
          </w:r>
          <w:r w:rsidR="0021373B" w:rsidRPr="0021373B">
            <w:rPr>
              <w:lang w:val="ro-RO"/>
            </w:rPr>
            <w:t>bajelor de programare folosite ș</w:t>
          </w:r>
          <w:r w:rsidR="00115649" w:rsidRPr="0021373B">
            <w:rPr>
              <w:lang w:val="ro-RO"/>
            </w:rPr>
            <w:t xml:space="preserve">i al serverelor </w:t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  <w:t xml:space="preserve">online de </w:t>
          </w:r>
          <w:r w:rsidR="00115649" w:rsidRPr="0021373B">
            <w:rPr>
              <w:lang w:val="ro-RO"/>
            </w:rPr>
            <w:t>care vom avea nevoie</w:t>
          </w:r>
        </w:p>
        <w:p w:rsidR="00115649" w:rsidRPr="0021373B" w:rsidRDefault="00DD7756" w:rsidP="00A07ACA">
          <w:pPr>
            <w:pStyle w:val="ListBullet"/>
            <w:rPr>
              <w:lang w:val="ro-RO"/>
            </w:rPr>
          </w:pPr>
          <w:r w:rsidRPr="0021373B">
            <w:rPr>
              <w:lang w:val="ro-RO"/>
            </w:rPr>
            <w:t>25.03.2018</w:t>
          </w:r>
          <w:r w:rsidRPr="0021373B">
            <w:rPr>
              <w:lang w:val="ro-RO"/>
            </w:rPr>
            <w:tab/>
          </w:r>
          <w:r w:rsidR="0021373B" w:rsidRPr="0021373B">
            <w:rPr>
              <w:lang w:val="ro-RO"/>
            </w:rPr>
            <w:t>construirea bazei de date și gă</w:t>
          </w:r>
          <w:r w:rsidR="00115649" w:rsidRPr="0021373B">
            <w:rPr>
              <w:lang w:val="ro-RO"/>
            </w:rPr>
            <w:t>sire</w:t>
          </w:r>
          <w:r w:rsidR="0021373B" w:rsidRPr="0021373B">
            <w:rPr>
              <w:lang w:val="ro-RO"/>
            </w:rPr>
            <w:t>a unui plugin de editare grafică</w:t>
          </w:r>
          <w:r w:rsidR="00115649" w:rsidRPr="0021373B">
            <w:rPr>
              <w:lang w:val="ro-RO"/>
            </w:rPr>
            <w:t xml:space="preserve"> pentru </w:t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="00115649" w:rsidRPr="0021373B">
            <w:rPr>
              <w:lang w:val="ro-RO"/>
            </w:rPr>
            <w:t>Eclipse</w:t>
          </w:r>
        </w:p>
        <w:p w:rsidR="00115649" w:rsidRPr="0021373B" w:rsidRDefault="00115649" w:rsidP="00A07ACA">
          <w:pPr>
            <w:pStyle w:val="ListBullet"/>
            <w:rPr>
              <w:lang w:val="ro-RO"/>
            </w:rPr>
          </w:pPr>
          <w:r w:rsidRPr="0021373B">
            <w:rPr>
              <w:lang w:val="ro-RO"/>
            </w:rPr>
            <w:t>30.03.20</w:t>
          </w:r>
          <w:r w:rsidR="00DD7756" w:rsidRPr="0021373B">
            <w:rPr>
              <w:lang w:val="ro-RO"/>
            </w:rPr>
            <w:t>18</w:t>
          </w:r>
          <w:r w:rsidR="00DD7756" w:rsidRPr="0021373B">
            <w:rPr>
              <w:lang w:val="ro-RO"/>
            </w:rPr>
            <w:tab/>
          </w:r>
          <w:r w:rsidR="0021373B" w:rsidRPr="0021373B">
            <w:rPr>
              <w:lang w:val="ro-RO"/>
            </w:rPr>
            <w:t>construirea legăturilor între baza de date și programul in Java – schiț</w:t>
          </w:r>
          <w:r w:rsidRPr="0021373B">
            <w:rPr>
              <w:lang w:val="ro-RO"/>
            </w:rPr>
            <w:t xml:space="preserve">are in </w:t>
          </w:r>
          <w:r w:rsidR="00DD7756" w:rsidRPr="0021373B">
            <w:rPr>
              <w:lang w:val="ro-RO"/>
            </w:rPr>
            <w:tab/>
          </w:r>
          <w:r w:rsidR="00DD7756" w:rsidRPr="0021373B">
            <w:rPr>
              <w:lang w:val="ro-RO"/>
            </w:rPr>
            <w:tab/>
          </w:r>
          <w:r w:rsidR="00DD7756" w:rsidRPr="0021373B">
            <w:rPr>
              <w:lang w:val="ro-RO"/>
            </w:rPr>
            <w:tab/>
          </w:r>
          <w:r w:rsidRPr="0021373B">
            <w:rPr>
              <w:lang w:val="ro-RO"/>
            </w:rPr>
            <w:t>lini</w:t>
          </w:r>
          <w:r w:rsidR="0021373B" w:rsidRPr="0021373B">
            <w:rPr>
              <w:lang w:val="ro-RO"/>
            </w:rPr>
            <w:t>i mari si documentare pe această temă</w:t>
          </w:r>
        </w:p>
        <w:p w:rsidR="00115649" w:rsidRPr="0021373B" w:rsidRDefault="00DD7756" w:rsidP="00A07ACA">
          <w:pPr>
            <w:pStyle w:val="ListBullet"/>
            <w:rPr>
              <w:lang w:val="ro-RO"/>
            </w:rPr>
          </w:pPr>
          <w:r w:rsidRPr="0021373B">
            <w:rPr>
              <w:lang w:val="ro-RO"/>
            </w:rPr>
            <w:t>10.04.2018</w:t>
          </w:r>
          <w:r w:rsidRPr="0021373B">
            <w:rPr>
              <w:lang w:val="ro-RO"/>
            </w:rPr>
            <w:tab/>
          </w:r>
          <w:r w:rsidR="0021373B" w:rsidRPr="0021373B">
            <w:rPr>
              <w:lang w:val="ro-RO"/>
            </w:rPr>
            <w:t>realizarea părț</w:t>
          </w:r>
          <w:r w:rsidR="00115649" w:rsidRPr="0021373B">
            <w:rPr>
              <w:lang w:val="ro-RO"/>
            </w:rPr>
            <w:t>ii grafice a softului, partea 1.</w:t>
          </w:r>
        </w:p>
        <w:p w:rsidR="00161EBC" w:rsidRPr="0021373B" w:rsidRDefault="00DD7756" w:rsidP="00161EBC">
          <w:pPr>
            <w:pStyle w:val="ListBullet"/>
            <w:rPr>
              <w:lang w:val="ro-RO"/>
            </w:rPr>
          </w:pPr>
          <w:r w:rsidRPr="0021373B">
            <w:rPr>
              <w:lang w:val="ro-RO"/>
            </w:rPr>
            <w:t>11.04.2018</w:t>
          </w:r>
          <w:r w:rsidRPr="0021373B">
            <w:rPr>
              <w:lang w:val="ro-RO"/>
            </w:rPr>
            <w:tab/>
          </w:r>
          <w:r w:rsidR="0021373B" w:rsidRPr="0021373B">
            <w:rPr>
              <w:lang w:val="ro-RO"/>
            </w:rPr>
            <w:t>realizarea părț</w:t>
          </w:r>
          <w:r w:rsidR="00115649" w:rsidRPr="0021373B">
            <w:rPr>
              <w:lang w:val="ro-RO"/>
            </w:rPr>
            <w:t>ii grafice a</w:t>
          </w:r>
          <w:r w:rsidR="0021373B" w:rsidRPr="0021373B">
            <w:rPr>
              <w:lang w:val="ro-RO"/>
            </w:rPr>
            <w:t xml:space="preserve"> softului, partea a 2-a precum ș</w:t>
          </w:r>
          <w:r w:rsidR="00115649" w:rsidRPr="0021373B">
            <w:rPr>
              <w:lang w:val="ro-RO"/>
            </w:rPr>
            <w:t xml:space="preserve">i programarea </w:t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Pr="0021373B">
            <w:rPr>
              <w:lang w:val="ro-RO"/>
            </w:rPr>
            <w:tab/>
          </w:r>
          <w:r w:rsidR="00115649" w:rsidRPr="0021373B">
            <w:rPr>
              <w:lang w:val="ro-RO"/>
            </w:rPr>
            <w:t>functionali</w:t>
          </w:r>
          <w:r w:rsidR="0021373B" w:rsidRPr="0021373B">
            <w:rPr>
              <w:lang w:val="ro-RO"/>
            </w:rPr>
            <w:t>tăț</w:t>
          </w:r>
          <w:r w:rsidR="00115649" w:rsidRPr="0021373B">
            <w:rPr>
              <w:lang w:val="ro-RO"/>
            </w:rPr>
            <w:t xml:space="preserve">ii </w:t>
          </w:r>
          <w:r w:rsidR="00DE7A62" w:rsidRPr="0021373B">
            <w:rPr>
              <w:rStyle w:val="BodyTextChar"/>
              <w:lang w:val="ro-RO"/>
            </w:rPr>
            <w:t xml:space="preserve">butoanelor si a </w:t>
          </w:r>
          <w:r w:rsidR="00A07ACA" w:rsidRPr="0021373B">
            <w:rPr>
              <w:rStyle w:val="BodyTextChar"/>
              <w:lang w:val="ro-RO"/>
            </w:rPr>
            <w:t>textfieldurilor</w:t>
          </w:r>
        </w:p>
        <w:p w:rsidR="00161EBC" w:rsidRPr="0021373B" w:rsidRDefault="00161EBC" w:rsidP="00161EBC">
          <w:pPr>
            <w:pStyle w:val="Heading1"/>
            <w:rPr>
              <w:lang w:val="ro-RO"/>
            </w:rPr>
          </w:pPr>
          <w:bookmarkStart w:id="2" w:name="_Toc511215843"/>
          <w:r w:rsidRPr="0021373B">
            <w:rPr>
              <w:lang w:val="ro-RO"/>
            </w:rPr>
            <w:t xml:space="preserve">Baza de date </w:t>
          </w:r>
        </w:p>
      </w:sdtContent>
    </w:sdt>
    <w:bookmarkEnd w:id="2" w:displacedByCustomXml="prev"/>
    <w:p w:rsidR="00161EBC" w:rsidRPr="0021373B" w:rsidRDefault="00161EBC" w:rsidP="00161EBC">
      <w:pPr>
        <w:pStyle w:val="ListBullet"/>
        <w:rPr>
          <w:lang w:val="ro-RO"/>
        </w:rPr>
      </w:pPr>
      <w:r w:rsidRPr="0021373B">
        <w:rPr>
          <w:lang w:val="ro-RO"/>
        </w:rPr>
        <w:t>Baz</w:t>
      </w:r>
      <w:r w:rsidR="0021373B" w:rsidRPr="0021373B">
        <w:rPr>
          <w:lang w:val="ro-RO"/>
        </w:rPr>
        <w:t>a de date a fost realizată de că</w:t>
      </w:r>
      <w:r w:rsidRPr="0021373B">
        <w:rPr>
          <w:lang w:val="ro-RO"/>
        </w:rPr>
        <w:t>tre DOS Andrei-Cristian, I, Grupa: 10LF261.</w:t>
      </w:r>
    </w:p>
    <w:p w:rsidR="007C0582" w:rsidRPr="0021373B" w:rsidRDefault="0021373B" w:rsidP="007C0582">
      <w:pPr>
        <w:pStyle w:val="Heading1"/>
        <w:rPr>
          <w:lang w:val="ro-RO"/>
        </w:rPr>
      </w:pPr>
      <w:bookmarkStart w:id="3" w:name="_Toc511215844"/>
      <w:r w:rsidRPr="0021373B">
        <w:rPr>
          <w:lang w:val="ro-RO"/>
        </w:rPr>
        <w:t>Interfaț</w:t>
      </w:r>
      <w:r w:rsidR="007C0582" w:rsidRPr="0021373B">
        <w:rPr>
          <w:lang w:val="ro-RO"/>
        </w:rPr>
        <w:t>a grafic</w:t>
      </w:r>
      <w:bookmarkEnd w:id="3"/>
      <w:r w:rsidRPr="0021373B">
        <w:rPr>
          <w:lang w:val="ro-RO"/>
        </w:rPr>
        <w:t>ă</w:t>
      </w:r>
    </w:p>
    <w:p w:rsidR="007C0582" w:rsidRPr="0021373B" w:rsidRDefault="0021373B" w:rsidP="00654CCC">
      <w:pPr>
        <w:pStyle w:val="ListBullet"/>
        <w:rPr>
          <w:lang w:val="ro-RO"/>
        </w:rPr>
      </w:pPr>
      <w:r w:rsidRPr="0021373B">
        <w:rPr>
          <w:lang w:val="ro-RO"/>
        </w:rPr>
        <w:t>Interfața grafică a fost creată de că</w:t>
      </w:r>
      <w:r w:rsidR="00EF5C3C" w:rsidRPr="0021373B">
        <w:rPr>
          <w:lang w:val="ro-RO"/>
        </w:rPr>
        <w:t>tre ENACHE Teodora, IAG, Grupa: 10LF461.</w:t>
      </w:r>
    </w:p>
    <w:p w:rsidR="007C0582" w:rsidRPr="0021373B" w:rsidRDefault="0021373B" w:rsidP="007C0582">
      <w:pPr>
        <w:pStyle w:val="Heading1"/>
        <w:rPr>
          <w:lang w:val="ro-RO"/>
        </w:rPr>
      </w:pPr>
      <w:bookmarkStart w:id="4" w:name="_Toc511215845"/>
      <w:r w:rsidRPr="0021373B">
        <w:rPr>
          <w:lang w:val="ro-RO"/>
        </w:rPr>
        <w:t>Legă</w:t>
      </w:r>
      <w:r w:rsidR="007C0582" w:rsidRPr="0021373B">
        <w:rPr>
          <w:lang w:val="ro-RO"/>
        </w:rPr>
        <w:t xml:space="preserve">turile cu baza de date </w:t>
      </w:r>
      <w:r w:rsidRPr="0021373B">
        <w:rPr>
          <w:lang w:val="ro-RO"/>
        </w:rPr>
        <w:t>și cele cu interfaț</w:t>
      </w:r>
      <w:r w:rsidR="007C0582" w:rsidRPr="0021373B">
        <w:rPr>
          <w:lang w:val="ro-RO"/>
        </w:rPr>
        <w:t>a grafic</w:t>
      </w:r>
      <w:bookmarkEnd w:id="4"/>
      <w:r w:rsidRPr="0021373B">
        <w:rPr>
          <w:lang w:val="ro-RO"/>
        </w:rPr>
        <w:t>ă</w:t>
      </w:r>
    </w:p>
    <w:p w:rsidR="00624C8B" w:rsidRPr="0021373B" w:rsidRDefault="0021373B" w:rsidP="00624C8B">
      <w:pPr>
        <w:pStyle w:val="ListBullet"/>
        <w:rPr>
          <w:rFonts w:cs="Times New Roman"/>
          <w:lang w:val="ro-RO"/>
        </w:rPr>
      </w:pPr>
      <w:r w:rsidRPr="0021373B">
        <w:rPr>
          <w:lang w:val="ro-RO"/>
        </w:rPr>
        <w:t>Această parte a fost programată in Java de că</w:t>
      </w:r>
      <w:r w:rsidR="007C0582" w:rsidRPr="0021373B">
        <w:rPr>
          <w:lang w:val="ro-RO"/>
        </w:rPr>
        <w:t xml:space="preserve">tre </w:t>
      </w:r>
      <w:r w:rsidR="007C0582" w:rsidRPr="0021373B">
        <w:rPr>
          <w:rFonts w:cs="Times New Roman"/>
          <w:lang w:val="ro-RO"/>
        </w:rPr>
        <w:t>MȊRZA Emil-Costin, IA, Grupa:10LF362.</w:t>
      </w:r>
    </w:p>
    <w:p w:rsidR="00624C8B" w:rsidRPr="0021373B" w:rsidRDefault="00624C8B" w:rsidP="00624C8B">
      <w:pPr>
        <w:pStyle w:val="Heading1"/>
        <w:rPr>
          <w:lang w:val="ro-RO"/>
        </w:rPr>
      </w:pPr>
      <w:bookmarkStart w:id="5" w:name="_Toc511215846"/>
      <w:r w:rsidRPr="0021373B">
        <w:rPr>
          <w:lang w:val="ro-RO"/>
        </w:rPr>
        <w:t xml:space="preserve">Manual de utilizare </w:t>
      </w:r>
      <w:r w:rsidR="006E1773" w:rsidRPr="0021373B">
        <w:rPr>
          <w:lang w:val="ro-RO"/>
        </w:rPr>
        <w:t>„</w:t>
      </w:r>
      <w:r w:rsidR="00445CB8" w:rsidRPr="0021373B">
        <w:rPr>
          <w:lang w:val="ro-RO"/>
        </w:rPr>
        <w:t>Graf CAT</w:t>
      </w:r>
      <w:r w:rsidR="006E1773" w:rsidRPr="0021373B">
        <w:rPr>
          <w:lang w:val="ro-RO"/>
        </w:rPr>
        <w:t>“</w:t>
      </w:r>
      <w:bookmarkEnd w:id="5"/>
    </w:p>
    <w:p w:rsidR="009F4FE0" w:rsidRPr="0021373B" w:rsidRDefault="009F4FE0" w:rsidP="009F4FE0">
      <w:pPr>
        <w:pStyle w:val="Heading1"/>
        <w:rPr>
          <w:lang w:val="ro-RO"/>
        </w:rPr>
      </w:pPr>
      <w:bookmarkStart w:id="6" w:name="_Toc511215847"/>
      <w:r w:rsidRPr="0021373B">
        <w:rPr>
          <w:lang w:val="ro-RO"/>
        </w:rPr>
        <w:t>Concluzii</w:t>
      </w:r>
      <w:r w:rsidR="0021373B" w:rsidRPr="0021373B">
        <w:rPr>
          <w:lang w:val="ro-RO"/>
        </w:rPr>
        <w:t xml:space="preserve"> ș</w:t>
      </w:r>
      <w:r w:rsidR="00624C8B" w:rsidRPr="0021373B">
        <w:rPr>
          <w:lang w:val="ro-RO"/>
        </w:rPr>
        <w:t>i planuri de viitor</w:t>
      </w:r>
      <w:bookmarkEnd w:id="6"/>
    </w:p>
    <w:sectPr w:rsidR="009F4FE0" w:rsidRPr="0021373B" w:rsidSect="005D4A49">
      <w:headerReference w:type="default" r:id="rId9"/>
      <w:pgSz w:w="11906" w:h="16838"/>
      <w:pgMar w:top="1276" w:right="1133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52" w:rsidRDefault="00C65752" w:rsidP="0012741B">
      <w:r>
        <w:separator/>
      </w:r>
    </w:p>
  </w:endnote>
  <w:endnote w:type="continuationSeparator" w:id="0">
    <w:p w:rsidR="00C65752" w:rsidRDefault="00C65752" w:rsidP="0012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356DCE8-E1FF-400C-B8C0-EA3182EF3368}"/>
    <w:embedBold r:id="rId2" w:fontKey="{032D835E-D4AC-46D3-AA84-1FFFFC6944DC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52" w:rsidRDefault="00C65752" w:rsidP="0012741B">
      <w:r>
        <w:separator/>
      </w:r>
    </w:p>
  </w:footnote>
  <w:footnote w:type="continuationSeparator" w:id="0">
    <w:p w:rsidR="00C65752" w:rsidRDefault="00C65752" w:rsidP="00127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95" w:rsidRPr="008043B9" w:rsidRDefault="00B33495" w:rsidP="0012741B">
    <w:pPr>
      <w:pStyle w:val="BodyText"/>
      <w:tabs>
        <w:tab w:val="left" w:pos="2128"/>
      </w:tabs>
      <w:rPr>
        <w:rFonts w:asciiTheme="minorHAnsi" w:hAnsiTheme="minorHAnsi"/>
        <w:u w:val="single"/>
      </w:rPr>
    </w:pPr>
    <w:r w:rsidRPr="001E6C99">
      <w:rPr>
        <w:u w:val="single"/>
      </w:rPr>
      <w:ptab w:relativeTo="margin" w:alignment="center" w:leader="none"/>
    </w:r>
    <w:r w:rsidRPr="001E6C99">
      <w:rPr>
        <w:u w:val="single"/>
      </w:rPr>
      <w:fldChar w:fldCharType="begin"/>
    </w:r>
    <w:r w:rsidRPr="0098114D">
      <w:rPr>
        <w:u w:val="single"/>
        <w:lang w:val="en-GB"/>
      </w:rPr>
      <w:instrText xml:space="preserve"> PAGE  \* Arabic </w:instrText>
    </w:r>
    <w:r w:rsidRPr="001E6C99">
      <w:rPr>
        <w:u w:val="single"/>
      </w:rPr>
      <w:fldChar w:fldCharType="separate"/>
    </w:r>
    <w:r w:rsidR="00C47AE0">
      <w:rPr>
        <w:noProof/>
        <w:u w:val="single"/>
        <w:lang w:val="en-GB"/>
      </w:rPr>
      <w:t>3</w:t>
    </w:r>
    <w:r w:rsidRPr="001E6C99">
      <w:rPr>
        <w:u w:val="single"/>
      </w:rPr>
      <w:fldChar w:fldCharType="end"/>
    </w:r>
    <w:r w:rsidRPr="001E6C99">
      <w:rPr>
        <w:u w:val="single"/>
      </w:rPr>
      <w:ptab w:relativeTo="margin" w:alignment="right" w:leader="none"/>
    </w:r>
    <w:r w:rsidR="00773377" w:rsidRPr="008043B9">
      <w:rPr>
        <w:rFonts w:asciiTheme="minorHAnsi" w:hAnsiTheme="minorHAnsi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3A50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D06E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8CE5C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72C9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1449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5E69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2CC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FC4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BE3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BC2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4CC7"/>
    <w:multiLevelType w:val="multilevel"/>
    <w:tmpl w:val="B7FA94E0"/>
    <w:lvl w:ilvl="0">
      <w:start w:val="1"/>
      <w:numFmt w:val="decimal"/>
      <w:isLgl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4600BDE"/>
    <w:multiLevelType w:val="multilevel"/>
    <w:tmpl w:val="309AE96A"/>
    <w:numStyleLink w:val="DAAufzhlung"/>
  </w:abstractNum>
  <w:abstractNum w:abstractNumId="12">
    <w:nsid w:val="065F2229"/>
    <w:multiLevelType w:val="multilevel"/>
    <w:tmpl w:val="C91487FE"/>
    <w:lvl w:ilvl="0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08874B9A"/>
    <w:multiLevelType w:val="multilevel"/>
    <w:tmpl w:val="BF9C69D6"/>
    <w:styleLink w:val="DAAuflistung"/>
    <w:lvl w:ilvl="0">
      <w:start w:val="1"/>
      <w:numFmt w:val="decimal"/>
      <w:pStyle w:val="ListNumber"/>
      <w:isLgl/>
      <w:lvlText w:val="%1)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pStyle w:val="ListNumber2"/>
      <w:lvlText w:val="%2)"/>
      <w:lvlJc w:val="right"/>
      <w:pPr>
        <w:tabs>
          <w:tab w:val="num" w:pos="1021"/>
        </w:tabs>
        <w:ind w:left="1021" w:hanging="114"/>
      </w:pPr>
      <w:rPr>
        <w:rFonts w:hint="default"/>
      </w:rPr>
    </w:lvl>
    <w:lvl w:ilvl="2">
      <w:start w:val="1"/>
      <w:numFmt w:val="lowerRoman"/>
      <w:pStyle w:val="ListNumber3"/>
      <w:lvlText w:val="%3)"/>
      <w:lvlJc w:val="right"/>
      <w:pPr>
        <w:tabs>
          <w:tab w:val="num" w:pos="1588"/>
        </w:tabs>
        <w:ind w:left="1588" w:hanging="11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5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6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6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6808" w:hanging="360"/>
      </w:pPr>
      <w:rPr>
        <w:rFonts w:hint="default"/>
      </w:rPr>
    </w:lvl>
  </w:abstractNum>
  <w:abstractNum w:abstractNumId="14">
    <w:nsid w:val="0BC8169F"/>
    <w:multiLevelType w:val="multilevel"/>
    <w:tmpl w:val="616AA9CA"/>
    <w:lvl w:ilvl="0">
      <w:start w:val="1"/>
      <w:numFmt w:val="decimal"/>
      <w:lvlText w:val="%1)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1021"/>
        </w:tabs>
        <w:ind w:left="1021" w:hanging="114"/>
      </w:pPr>
      <w:rPr>
        <w:rFonts w:hint="default"/>
      </w:rPr>
    </w:lvl>
    <w:lvl w:ilvl="2">
      <w:start w:val="1"/>
      <w:numFmt w:val="lowerRoman"/>
      <w:lvlText w:val="%3)"/>
      <w:lvlJc w:val="right"/>
      <w:pPr>
        <w:tabs>
          <w:tab w:val="num" w:pos="1588"/>
        </w:tabs>
        <w:ind w:left="1588" w:hanging="11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04854A6"/>
    <w:multiLevelType w:val="multilevel"/>
    <w:tmpl w:val="67EAF8BC"/>
    <w:lvl w:ilvl="0">
      <w:start w:val="1"/>
      <w:numFmt w:val="bullet"/>
      <w:lvlText w:val="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4F4034A"/>
    <w:multiLevelType w:val="hybridMultilevel"/>
    <w:tmpl w:val="4DD0820A"/>
    <w:lvl w:ilvl="0" w:tplc="C8EA49BE">
      <w:start w:val="1"/>
      <w:numFmt w:val="bullet"/>
      <w:lvlText w:val="-"/>
      <w:lvlJc w:val="left"/>
      <w:pPr>
        <w:ind w:left="720" w:hanging="360"/>
      </w:pPr>
      <w:rPr>
        <w:rFonts w:ascii="Liberation Serif" w:eastAsia="WenQuanYi Zen Hei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347C13"/>
    <w:multiLevelType w:val="multilevel"/>
    <w:tmpl w:val="521C57FE"/>
    <w:lvl w:ilvl="0">
      <w:start w:val="1"/>
      <w:numFmt w:val="decimal"/>
      <w:isLgl/>
      <w:lvlText w:val="%1"/>
      <w:lvlJc w:val="left"/>
      <w:pPr>
        <w:tabs>
          <w:tab w:val="num" w:pos="1174"/>
        </w:tabs>
        <w:ind w:left="117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7"/>
        </w:tabs>
        <w:ind w:left="162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8">
    <w:nsid w:val="1AAD107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1DF04748"/>
    <w:multiLevelType w:val="multilevel"/>
    <w:tmpl w:val="E6B43672"/>
    <w:lvl w:ilvl="0">
      <w:start w:val="1"/>
      <w:numFmt w:val="bullet"/>
      <w:lvlText w:val="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55"/>
        </w:tabs>
        <w:ind w:left="2155" w:hanging="22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722"/>
        </w:tabs>
        <w:ind w:left="2722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"/>
      <w:lvlJc w:val="left"/>
      <w:pPr>
        <w:tabs>
          <w:tab w:val="num" w:pos="3289"/>
        </w:tabs>
        <w:ind w:left="3289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3856"/>
        </w:tabs>
        <w:ind w:left="3856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4423"/>
        </w:tabs>
        <w:ind w:left="4423" w:hanging="227"/>
      </w:pPr>
      <w:rPr>
        <w:rFonts w:ascii="Symbol" w:hAnsi="Symbol" w:hint="default"/>
        <w:color w:val="auto"/>
      </w:rPr>
    </w:lvl>
    <w:lvl w:ilvl="8">
      <w:start w:val="1"/>
      <w:numFmt w:val="bullet"/>
      <w:lvlText w:val=""/>
      <w:lvlJc w:val="left"/>
      <w:pPr>
        <w:tabs>
          <w:tab w:val="num" w:pos="4990"/>
        </w:tabs>
        <w:ind w:left="4990" w:hanging="227"/>
      </w:pPr>
      <w:rPr>
        <w:rFonts w:ascii="Symbol" w:hAnsi="Symbol" w:hint="default"/>
        <w:color w:val="auto"/>
      </w:rPr>
    </w:lvl>
  </w:abstractNum>
  <w:abstractNum w:abstractNumId="20">
    <w:nsid w:val="1F7C109D"/>
    <w:multiLevelType w:val="multilevel"/>
    <w:tmpl w:val="BF9C69D6"/>
    <w:numStyleLink w:val="DAAuflistung"/>
  </w:abstractNum>
  <w:abstractNum w:abstractNumId="21">
    <w:nsid w:val="20D96763"/>
    <w:multiLevelType w:val="multilevel"/>
    <w:tmpl w:val="CD028324"/>
    <w:lvl w:ilvl="0">
      <w:start w:val="1"/>
      <w:numFmt w:val="decimal"/>
      <w:isLgl/>
      <w:lvlText w:val="%1"/>
      <w:lvlJc w:val="left"/>
      <w:pPr>
        <w:tabs>
          <w:tab w:val="num" w:pos="1174"/>
        </w:tabs>
        <w:ind w:left="117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7"/>
        </w:tabs>
        <w:ind w:left="162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2">
    <w:nsid w:val="27151D21"/>
    <w:multiLevelType w:val="multilevel"/>
    <w:tmpl w:val="67EAF8BC"/>
    <w:lvl w:ilvl="0">
      <w:start w:val="1"/>
      <w:numFmt w:val="bullet"/>
      <w:lvlText w:val="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294D1F9A"/>
    <w:multiLevelType w:val="multilevel"/>
    <w:tmpl w:val="4FB8BAC8"/>
    <w:lvl w:ilvl="0">
      <w:start w:val="1"/>
      <w:numFmt w:val="decimal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isLgl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lowerRoman"/>
      <w:isLgl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2CAA4119"/>
    <w:multiLevelType w:val="multilevel"/>
    <w:tmpl w:val="006C775E"/>
    <w:lvl w:ilvl="0">
      <w:start w:val="1"/>
      <w:numFmt w:val="decimal"/>
      <w:isLgl/>
      <w:lvlText w:val="%1)"/>
      <w:lvlJc w:val="lef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1" w:hanging="11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88"/>
        </w:tabs>
        <w:ind w:left="1588" w:hanging="11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55"/>
        </w:tabs>
        <w:ind w:left="2155" w:hanging="11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2"/>
        </w:tabs>
        <w:ind w:left="2722" w:hanging="11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89"/>
        </w:tabs>
        <w:ind w:left="3289" w:hanging="11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6"/>
        </w:tabs>
        <w:ind w:left="3856" w:hanging="11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23"/>
        </w:tabs>
        <w:ind w:left="4423" w:hanging="11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90"/>
        </w:tabs>
        <w:ind w:left="4990" w:hanging="114"/>
      </w:pPr>
      <w:rPr>
        <w:rFonts w:hint="default"/>
      </w:rPr>
    </w:lvl>
  </w:abstractNum>
  <w:abstractNum w:abstractNumId="25">
    <w:nsid w:val="3A917AA5"/>
    <w:multiLevelType w:val="multilevel"/>
    <w:tmpl w:val="6DD271D6"/>
    <w:lvl w:ilvl="0">
      <w:start w:val="1"/>
      <w:numFmt w:val="decimal"/>
      <w:isLgl/>
      <w:lvlText w:val="%1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60"/>
        </w:tabs>
        <w:ind w:left="176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6">
    <w:nsid w:val="3ABC0D7B"/>
    <w:multiLevelType w:val="multilevel"/>
    <w:tmpl w:val="94EC9B78"/>
    <w:lvl w:ilvl="0">
      <w:start w:val="1"/>
      <w:numFmt w:val="decimal"/>
      <w:lvlText w:val="%1"/>
      <w:lvlJc w:val="left"/>
      <w:pPr>
        <w:ind w:left="360" w:hanging="36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1">
      <w:start w:val="4"/>
      <w:numFmt w:val="decimal"/>
      <w:lvlText w:val="%1.%2"/>
      <w:lvlJc w:val="left"/>
      <w:pPr>
        <w:ind w:left="958" w:hanging="72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196" w:hanging="72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94" w:hanging="108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392" w:hanging="144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30" w:hanging="144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28" w:hanging="180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26" w:hanging="216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64" w:hanging="2160"/>
      </w:pPr>
      <w:rPr>
        <w:rFonts w:ascii="Liberation Serif" w:eastAsia="WenQuanYi Zen Hei" w:hAnsi="Liberation Serif" w:cs="Mangal" w:hint="default"/>
        <w:color w:val="0000FF" w:themeColor="hyperlink"/>
        <w:sz w:val="24"/>
        <w:u w:val="single"/>
      </w:rPr>
    </w:lvl>
  </w:abstractNum>
  <w:abstractNum w:abstractNumId="27">
    <w:nsid w:val="5AAE017F"/>
    <w:multiLevelType w:val="hybridMultilevel"/>
    <w:tmpl w:val="38A47E0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>
    <w:nsid w:val="5FE76936"/>
    <w:multiLevelType w:val="multilevel"/>
    <w:tmpl w:val="3F80A440"/>
    <w:styleLink w:val="DAGliederung"/>
    <w:lvl w:ilvl="0">
      <w:start w:val="1"/>
      <w:numFmt w:val="decimal"/>
      <w:pStyle w:val="Heading1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333"/>
        </w:tabs>
        <w:ind w:left="1333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>
    <w:nsid w:val="63C54314"/>
    <w:multiLevelType w:val="multilevel"/>
    <w:tmpl w:val="75B4D544"/>
    <w:lvl w:ilvl="0">
      <w:start w:val="1"/>
      <w:numFmt w:val="decimal"/>
      <w:isLgl/>
      <w:lvlText w:val="%1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60"/>
        </w:tabs>
        <w:ind w:left="176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30">
    <w:nsid w:val="67E459D4"/>
    <w:multiLevelType w:val="hybridMultilevel"/>
    <w:tmpl w:val="88F2528A"/>
    <w:lvl w:ilvl="0" w:tplc="A0A08E9C">
      <w:start w:val="1"/>
      <w:numFmt w:val="bullet"/>
      <w:lvlText w:val="-"/>
      <w:lvlJc w:val="left"/>
      <w:pPr>
        <w:ind w:left="720" w:hanging="360"/>
      </w:pPr>
      <w:rPr>
        <w:rFonts w:ascii="Liberation Serif" w:eastAsia="WenQuanYi Zen Hei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C7324"/>
    <w:multiLevelType w:val="multilevel"/>
    <w:tmpl w:val="B7FA94E0"/>
    <w:lvl w:ilvl="0">
      <w:start w:val="1"/>
      <w:numFmt w:val="decimal"/>
      <w:isLgl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80E0B98"/>
    <w:multiLevelType w:val="multilevel"/>
    <w:tmpl w:val="3F80A440"/>
    <w:numStyleLink w:val="DAGliederung"/>
  </w:abstractNum>
  <w:abstractNum w:abstractNumId="33">
    <w:nsid w:val="7BED07DD"/>
    <w:multiLevelType w:val="multilevel"/>
    <w:tmpl w:val="309AE96A"/>
    <w:styleLink w:val="DAAufzhlung"/>
    <w:lvl w:ilvl="0">
      <w:start w:val="1"/>
      <w:numFmt w:val="bullet"/>
      <w:pStyle w:val="ListBullet"/>
      <w:lvlText w:val="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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23"/>
  </w:num>
  <w:num w:numId="8">
    <w:abstractNumId w:val="22"/>
  </w:num>
  <w:num w:numId="9">
    <w:abstractNumId w:val="15"/>
  </w:num>
  <w:num w:numId="10">
    <w:abstractNumId w:val="10"/>
  </w:num>
  <w:num w:numId="11">
    <w:abstractNumId w:val="31"/>
  </w:num>
  <w:num w:numId="12">
    <w:abstractNumId w:val="14"/>
  </w:num>
  <w:num w:numId="13">
    <w:abstractNumId w:val="18"/>
  </w:num>
  <w:num w:numId="14">
    <w:abstractNumId w:val="12"/>
  </w:num>
  <w:num w:numId="15">
    <w:abstractNumId w:val="19"/>
  </w:num>
  <w:num w:numId="16">
    <w:abstractNumId w:val="24"/>
  </w:num>
  <w:num w:numId="17">
    <w:abstractNumId w:val="17"/>
  </w:num>
  <w:num w:numId="18">
    <w:abstractNumId w:val="21"/>
  </w:num>
  <w:num w:numId="19">
    <w:abstractNumId w:val="29"/>
  </w:num>
  <w:num w:numId="20">
    <w:abstractNumId w:val="25"/>
  </w:num>
  <w:num w:numId="21">
    <w:abstractNumId w:val="28"/>
    <w:lvlOverride w:ilvl="2">
      <w:lvl w:ilvl="2">
        <w:start w:val="1"/>
        <w:numFmt w:val="decimal"/>
        <w:pStyle w:val="Heading3"/>
        <w:isLgl/>
        <w:lvlText w:val="%1.%2.%3"/>
        <w:lvlJc w:val="left"/>
        <w:pPr>
          <w:tabs>
            <w:tab w:val="num" w:pos="1333"/>
          </w:tabs>
          <w:ind w:left="1333" w:hanging="907"/>
        </w:pPr>
        <w:rPr>
          <w:rFonts w:hint="default"/>
          <w:i w:val="0"/>
        </w:rPr>
      </w:lvl>
    </w:lvlOverride>
  </w:num>
  <w:num w:numId="22">
    <w:abstractNumId w:val="32"/>
  </w:num>
  <w:num w:numId="23">
    <w:abstractNumId w:val="13"/>
  </w:num>
  <w:num w:numId="24">
    <w:abstractNumId w:val="20"/>
  </w:num>
  <w:num w:numId="25">
    <w:abstractNumId w:val="5"/>
  </w:num>
  <w:num w:numId="26">
    <w:abstractNumId w:val="4"/>
  </w:num>
  <w:num w:numId="27">
    <w:abstractNumId w:val="1"/>
  </w:num>
  <w:num w:numId="28">
    <w:abstractNumId w:val="0"/>
  </w:num>
  <w:num w:numId="29">
    <w:abstractNumId w:val="33"/>
    <w:lvlOverride w:ilvl="0">
      <w:lvl w:ilvl="0">
        <w:start w:val="1"/>
        <w:numFmt w:val="bullet"/>
        <w:pStyle w:val="ListBullet"/>
        <w:lvlText w:val="o"/>
        <w:lvlJc w:val="left"/>
        <w:pPr>
          <w:ind w:left="587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pStyle w:val="ListBullet2"/>
        <w:lvlText w:val="o"/>
        <w:lvlJc w:val="left"/>
        <w:pPr>
          <w:ind w:left="1307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pStyle w:val="ListBullet3"/>
        <w:lvlText w:val=""/>
        <w:lvlJc w:val="left"/>
        <w:pPr>
          <w:ind w:left="202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74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6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18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0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2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347" w:hanging="360"/>
        </w:pPr>
        <w:rPr>
          <w:rFonts w:ascii="Wingdings" w:hAnsi="Wingdings" w:hint="default"/>
        </w:rPr>
      </w:lvl>
    </w:lvlOverride>
  </w:num>
  <w:num w:numId="30">
    <w:abstractNumId w:val="11"/>
  </w:num>
  <w:num w:numId="31">
    <w:abstractNumId w:val="28"/>
  </w:num>
  <w:num w:numId="32">
    <w:abstractNumId w:val="26"/>
  </w:num>
  <w:num w:numId="33">
    <w:abstractNumId w:val="33"/>
  </w:num>
  <w:num w:numId="34">
    <w:abstractNumId w:val="27"/>
  </w:num>
  <w:num w:numId="35">
    <w:abstractNumId w:val="30"/>
  </w:num>
  <w:num w:numId="36">
    <w:abstractNumId w:val="16"/>
  </w:num>
  <w:num w:numId="37">
    <w:abstractNumId w:val="33"/>
    <w:lvlOverride w:ilvl="0">
      <w:lvl w:ilvl="0">
        <w:start w:val="1"/>
        <w:numFmt w:val="bullet"/>
        <w:pStyle w:val="ListBullet"/>
        <w:lvlText w:val="o"/>
        <w:lvlJc w:val="left"/>
        <w:pPr>
          <w:ind w:left="587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pStyle w:val="ListBullet2"/>
        <w:lvlText w:val="o"/>
        <w:lvlJc w:val="left"/>
        <w:pPr>
          <w:ind w:left="1307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pStyle w:val="ListBullet3"/>
        <w:lvlText w:val=""/>
        <w:lvlJc w:val="left"/>
        <w:pPr>
          <w:ind w:left="202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74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6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18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0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2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347" w:hanging="360"/>
        </w:pPr>
        <w:rPr>
          <w:rFonts w:ascii="Wingdings" w:hAnsi="Wingdings" w:hint="default"/>
        </w:rPr>
      </w:lvl>
    </w:lvlOverride>
  </w:num>
  <w:num w:numId="38">
    <w:abstractNumId w:val="33"/>
    <w:lvlOverride w:ilvl="0">
      <w:lvl w:ilvl="0">
        <w:start w:val="1"/>
        <w:numFmt w:val="bullet"/>
        <w:pStyle w:val="ListBullet"/>
        <w:lvlText w:val="o"/>
        <w:lvlJc w:val="left"/>
        <w:pPr>
          <w:ind w:left="587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pStyle w:val="ListBullet2"/>
        <w:lvlText w:val="o"/>
        <w:lvlJc w:val="left"/>
        <w:pPr>
          <w:ind w:left="1307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pStyle w:val="ListBullet3"/>
        <w:lvlText w:val=""/>
        <w:lvlJc w:val="left"/>
        <w:pPr>
          <w:ind w:left="202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74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6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18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0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2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347" w:hanging="360"/>
        </w:pPr>
        <w:rPr>
          <w:rFonts w:ascii="Wingdings" w:hAnsi="Wingdings" w:hint="default"/>
        </w:rPr>
      </w:lvl>
    </w:lvlOverride>
  </w:num>
  <w:num w:numId="39">
    <w:abstractNumId w:val="33"/>
    <w:lvlOverride w:ilvl="0">
      <w:lvl w:ilvl="0">
        <w:start w:val="1"/>
        <w:numFmt w:val="bullet"/>
        <w:pStyle w:val="ListBullet"/>
        <w:lvlText w:val="o"/>
        <w:lvlJc w:val="left"/>
        <w:pPr>
          <w:ind w:left="587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pStyle w:val="ListBullet2"/>
        <w:lvlText w:val="o"/>
        <w:lvlJc w:val="left"/>
        <w:pPr>
          <w:ind w:left="1307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pStyle w:val="ListBullet3"/>
        <w:lvlText w:val=""/>
        <w:lvlJc w:val="left"/>
        <w:pPr>
          <w:ind w:left="202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74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6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18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0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2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347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07"/>
    <w:rsid w:val="00002F15"/>
    <w:rsid w:val="00006ED2"/>
    <w:rsid w:val="00016342"/>
    <w:rsid w:val="000357A2"/>
    <w:rsid w:val="00040271"/>
    <w:rsid w:val="00044435"/>
    <w:rsid w:val="000613EF"/>
    <w:rsid w:val="000779F9"/>
    <w:rsid w:val="00081826"/>
    <w:rsid w:val="00084671"/>
    <w:rsid w:val="00090F26"/>
    <w:rsid w:val="000A3407"/>
    <w:rsid w:val="000A7858"/>
    <w:rsid w:val="000B262A"/>
    <w:rsid w:val="000C0E9B"/>
    <w:rsid w:val="000C7CD2"/>
    <w:rsid w:val="000D4B03"/>
    <w:rsid w:val="000D7837"/>
    <w:rsid w:val="000E24C9"/>
    <w:rsid w:val="000E4702"/>
    <w:rsid w:val="00101ABA"/>
    <w:rsid w:val="001040F9"/>
    <w:rsid w:val="00115649"/>
    <w:rsid w:val="00115EF6"/>
    <w:rsid w:val="00117F90"/>
    <w:rsid w:val="00123CC1"/>
    <w:rsid w:val="001241C0"/>
    <w:rsid w:val="00126C78"/>
    <w:rsid w:val="0012741B"/>
    <w:rsid w:val="00131BB6"/>
    <w:rsid w:val="00135EE8"/>
    <w:rsid w:val="0014421C"/>
    <w:rsid w:val="00147F98"/>
    <w:rsid w:val="001574D6"/>
    <w:rsid w:val="00161EBC"/>
    <w:rsid w:val="001671EF"/>
    <w:rsid w:val="0017079B"/>
    <w:rsid w:val="0018032E"/>
    <w:rsid w:val="001835BF"/>
    <w:rsid w:val="00186043"/>
    <w:rsid w:val="00186721"/>
    <w:rsid w:val="00190761"/>
    <w:rsid w:val="001B24C3"/>
    <w:rsid w:val="001B3415"/>
    <w:rsid w:val="001B357D"/>
    <w:rsid w:val="001C03B1"/>
    <w:rsid w:val="001C404A"/>
    <w:rsid w:val="001C74DC"/>
    <w:rsid w:val="001D2251"/>
    <w:rsid w:val="001D348E"/>
    <w:rsid w:val="001D5040"/>
    <w:rsid w:val="001D6C1B"/>
    <w:rsid w:val="001E0C64"/>
    <w:rsid w:val="001E1BF0"/>
    <w:rsid w:val="001E6C99"/>
    <w:rsid w:val="001F5F82"/>
    <w:rsid w:val="00205129"/>
    <w:rsid w:val="00210A6D"/>
    <w:rsid w:val="0021373B"/>
    <w:rsid w:val="00221D06"/>
    <w:rsid w:val="00223D18"/>
    <w:rsid w:val="00232BCB"/>
    <w:rsid w:val="00235DA3"/>
    <w:rsid w:val="0024068C"/>
    <w:rsid w:val="00242C35"/>
    <w:rsid w:val="0024428A"/>
    <w:rsid w:val="002457DE"/>
    <w:rsid w:val="00261863"/>
    <w:rsid w:val="00261B47"/>
    <w:rsid w:val="0027790C"/>
    <w:rsid w:val="00280A96"/>
    <w:rsid w:val="00283054"/>
    <w:rsid w:val="002875F0"/>
    <w:rsid w:val="00287609"/>
    <w:rsid w:val="00290661"/>
    <w:rsid w:val="002974EC"/>
    <w:rsid w:val="002976B6"/>
    <w:rsid w:val="002A3197"/>
    <w:rsid w:val="002B2897"/>
    <w:rsid w:val="002B349C"/>
    <w:rsid w:val="002B3CD4"/>
    <w:rsid w:val="002B3D51"/>
    <w:rsid w:val="002B5092"/>
    <w:rsid w:val="002C4BF5"/>
    <w:rsid w:val="002D5365"/>
    <w:rsid w:val="002F0EC6"/>
    <w:rsid w:val="002F2DE5"/>
    <w:rsid w:val="002F586C"/>
    <w:rsid w:val="00304425"/>
    <w:rsid w:val="00305D3B"/>
    <w:rsid w:val="003072F1"/>
    <w:rsid w:val="003127AB"/>
    <w:rsid w:val="003168C1"/>
    <w:rsid w:val="003219F3"/>
    <w:rsid w:val="003233A9"/>
    <w:rsid w:val="00325E70"/>
    <w:rsid w:val="003272C4"/>
    <w:rsid w:val="003306D0"/>
    <w:rsid w:val="00333AC6"/>
    <w:rsid w:val="00372D5E"/>
    <w:rsid w:val="0038142B"/>
    <w:rsid w:val="003A177B"/>
    <w:rsid w:val="003A7475"/>
    <w:rsid w:val="003D16CB"/>
    <w:rsid w:val="003E318B"/>
    <w:rsid w:val="003E5C48"/>
    <w:rsid w:val="003F0FA1"/>
    <w:rsid w:val="003F2CB8"/>
    <w:rsid w:val="003F684F"/>
    <w:rsid w:val="0040527A"/>
    <w:rsid w:val="00407040"/>
    <w:rsid w:val="00421E3F"/>
    <w:rsid w:val="00422449"/>
    <w:rsid w:val="004415A3"/>
    <w:rsid w:val="00441EF8"/>
    <w:rsid w:val="00445CB8"/>
    <w:rsid w:val="00447E66"/>
    <w:rsid w:val="00460B39"/>
    <w:rsid w:val="00460E47"/>
    <w:rsid w:val="0046101C"/>
    <w:rsid w:val="0046795B"/>
    <w:rsid w:val="00492EA4"/>
    <w:rsid w:val="00493B59"/>
    <w:rsid w:val="004A09AC"/>
    <w:rsid w:val="004A1C7D"/>
    <w:rsid w:val="004A26D9"/>
    <w:rsid w:val="004B53D3"/>
    <w:rsid w:val="004C267A"/>
    <w:rsid w:val="004C7368"/>
    <w:rsid w:val="004D2817"/>
    <w:rsid w:val="004D2960"/>
    <w:rsid w:val="004D47CC"/>
    <w:rsid w:val="005141C6"/>
    <w:rsid w:val="00523B15"/>
    <w:rsid w:val="00530321"/>
    <w:rsid w:val="0053639F"/>
    <w:rsid w:val="00547BAD"/>
    <w:rsid w:val="00562E04"/>
    <w:rsid w:val="0056320A"/>
    <w:rsid w:val="00567F14"/>
    <w:rsid w:val="0057222B"/>
    <w:rsid w:val="00580C70"/>
    <w:rsid w:val="00586530"/>
    <w:rsid w:val="00592C26"/>
    <w:rsid w:val="00596E39"/>
    <w:rsid w:val="00597A99"/>
    <w:rsid w:val="005A1BA2"/>
    <w:rsid w:val="005A5435"/>
    <w:rsid w:val="005B576F"/>
    <w:rsid w:val="005C401F"/>
    <w:rsid w:val="005D4A49"/>
    <w:rsid w:val="005E7873"/>
    <w:rsid w:val="005F1012"/>
    <w:rsid w:val="005F1DAE"/>
    <w:rsid w:val="00604DA1"/>
    <w:rsid w:val="006055DB"/>
    <w:rsid w:val="00617982"/>
    <w:rsid w:val="00623633"/>
    <w:rsid w:val="00624C8B"/>
    <w:rsid w:val="00632C60"/>
    <w:rsid w:val="006361DE"/>
    <w:rsid w:val="006374C2"/>
    <w:rsid w:val="0064255A"/>
    <w:rsid w:val="0064786A"/>
    <w:rsid w:val="00650B9F"/>
    <w:rsid w:val="0065435B"/>
    <w:rsid w:val="00654CCC"/>
    <w:rsid w:val="006561F6"/>
    <w:rsid w:val="0066039A"/>
    <w:rsid w:val="006671F0"/>
    <w:rsid w:val="00667E36"/>
    <w:rsid w:val="00675C45"/>
    <w:rsid w:val="00682864"/>
    <w:rsid w:val="0069316C"/>
    <w:rsid w:val="00695E4C"/>
    <w:rsid w:val="006A3FD4"/>
    <w:rsid w:val="006A4DF7"/>
    <w:rsid w:val="006B4B53"/>
    <w:rsid w:val="006D53E8"/>
    <w:rsid w:val="006E1773"/>
    <w:rsid w:val="006E2B96"/>
    <w:rsid w:val="006E4960"/>
    <w:rsid w:val="006F23F6"/>
    <w:rsid w:val="006F2ACE"/>
    <w:rsid w:val="006F43BA"/>
    <w:rsid w:val="00703675"/>
    <w:rsid w:val="007040F9"/>
    <w:rsid w:val="0070721A"/>
    <w:rsid w:val="0071344E"/>
    <w:rsid w:val="00724A51"/>
    <w:rsid w:val="007305BB"/>
    <w:rsid w:val="00732727"/>
    <w:rsid w:val="0073331F"/>
    <w:rsid w:val="0073469E"/>
    <w:rsid w:val="00735C09"/>
    <w:rsid w:val="007428D9"/>
    <w:rsid w:val="00744C75"/>
    <w:rsid w:val="00752DE9"/>
    <w:rsid w:val="00754406"/>
    <w:rsid w:val="00764D53"/>
    <w:rsid w:val="007652EB"/>
    <w:rsid w:val="00766F67"/>
    <w:rsid w:val="00773377"/>
    <w:rsid w:val="00775F03"/>
    <w:rsid w:val="00781EB7"/>
    <w:rsid w:val="0079529E"/>
    <w:rsid w:val="007A617D"/>
    <w:rsid w:val="007A635C"/>
    <w:rsid w:val="007A639B"/>
    <w:rsid w:val="007B0F36"/>
    <w:rsid w:val="007B365A"/>
    <w:rsid w:val="007B7F27"/>
    <w:rsid w:val="007C0582"/>
    <w:rsid w:val="007C3BE7"/>
    <w:rsid w:val="007D2384"/>
    <w:rsid w:val="007E05CA"/>
    <w:rsid w:val="007E0A64"/>
    <w:rsid w:val="007E1B43"/>
    <w:rsid w:val="007F2AA4"/>
    <w:rsid w:val="0080275B"/>
    <w:rsid w:val="008043B9"/>
    <w:rsid w:val="00804ABB"/>
    <w:rsid w:val="008114E4"/>
    <w:rsid w:val="00815869"/>
    <w:rsid w:val="00820D3F"/>
    <w:rsid w:val="008263C6"/>
    <w:rsid w:val="008330ED"/>
    <w:rsid w:val="00836638"/>
    <w:rsid w:val="00842E55"/>
    <w:rsid w:val="00861D47"/>
    <w:rsid w:val="00863213"/>
    <w:rsid w:val="00891806"/>
    <w:rsid w:val="008947D3"/>
    <w:rsid w:val="008B1D5F"/>
    <w:rsid w:val="008B41A5"/>
    <w:rsid w:val="008B694B"/>
    <w:rsid w:val="008F5C85"/>
    <w:rsid w:val="00902EA6"/>
    <w:rsid w:val="009046BA"/>
    <w:rsid w:val="009061BE"/>
    <w:rsid w:val="00913193"/>
    <w:rsid w:val="00915DCC"/>
    <w:rsid w:val="00922849"/>
    <w:rsid w:val="0092315A"/>
    <w:rsid w:val="009245BC"/>
    <w:rsid w:val="009273AC"/>
    <w:rsid w:val="00933273"/>
    <w:rsid w:val="00933300"/>
    <w:rsid w:val="00936D24"/>
    <w:rsid w:val="00947684"/>
    <w:rsid w:val="009504E2"/>
    <w:rsid w:val="00952EC0"/>
    <w:rsid w:val="009574E7"/>
    <w:rsid w:val="009610A8"/>
    <w:rsid w:val="00965396"/>
    <w:rsid w:val="00967787"/>
    <w:rsid w:val="009764D7"/>
    <w:rsid w:val="0098114D"/>
    <w:rsid w:val="009847D9"/>
    <w:rsid w:val="009866BD"/>
    <w:rsid w:val="009874B6"/>
    <w:rsid w:val="00987E81"/>
    <w:rsid w:val="00991576"/>
    <w:rsid w:val="00994EA8"/>
    <w:rsid w:val="009A4883"/>
    <w:rsid w:val="009D614A"/>
    <w:rsid w:val="009E007C"/>
    <w:rsid w:val="009E45CC"/>
    <w:rsid w:val="009F0578"/>
    <w:rsid w:val="009F2E8F"/>
    <w:rsid w:val="009F4FE0"/>
    <w:rsid w:val="009F52B5"/>
    <w:rsid w:val="00A04DFB"/>
    <w:rsid w:val="00A06E6F"/>
    <w:rsid w:val="00A07ACA"/>
    <w:rsid w:val="00A2556C"/>
    <w:rsid w:val="00A32AE2"/>
    <w:rsid w:val="00A41F82"/>
    <w:rsid w:val="00A4684B"/>
    <w:rsid w:val="00A74D87"/>
    <w:rsid w:val="00A75724"/>
    <w:rsid w:val="00A7582B"/>
    <w:rsid w:val="00A85674"/>
    <w:rsid w:val="00A906F0"/>
    <w:rsid w:val="00A95364"/>
    <w:rsid w:val="00A96CD4"/>
    <w:rsid w:val="00A97075"/>
    <w:rsid w:val="00AA211A"/>
    <w:rsid w:val="00AA25E3"/>
    <w:rsid w:val="00AB0A7A"/>
    <w:rsid w:val="00AB5C36"/>
    <w:rsid w:val="00AB7E9C"/>
    <w:rsid w:val="00AC11A6"/>
    <w:rsid w:val="00AC487D"/>
    <w:rsid w:val="00AC5916"/>
    <w:rsid w:val="00AD2E25"/>
    <w:rsid w:val="00AD3984"/>
    <w:rsid w:val="00AE0233"/>
    <w:rsid w:val="00AE411C"/>
    <w:rsid w:val="00AE5AF2"/>
    <w:rsid w:val="00AE72A7"/>
    <w:rsid w:val="00AF4FFA"/>
    <w:rsid w:val="00AF7EDC"/>
    <w:rsid w:val="00B00237"/>
    <w:rsid w:val="00B01736"/>
    <w:rsid w:val="00B33495"/>
    <w:rsid w:val="00B343D7"/>
    <w:rsid w:val="00B41E8D"/>
    <w:rsid w:val="00B608A3"/>
    <w:rsid w:val="00B655E3"/>
    <w:rsid w:val="00B7166C"/>
    <w:rsid w:val="00B816E9"/>
    <w:rsid w:val="00B86F84"/>
    <w:rsid w:val="00B87866"/>
    <w:rsid w:val="00B87E42"/>
    <w:rsid w:val="00B93AAD"/>
    <w:rsid w:val="00BA3FCA"/>
    <w:rsid w:val="00BB3070"/>
    <w:rsid w:val="00BB5B93"/>
    <w:rsid w:val="00BC116E"/>
    <w:rsid w:val="00BC60A7"/>
    <w:rsid w:val="00BD6ECE"/>
    <w:rsid w:val="00BE4639"/>
    <w:rsid w:val="00BF340C"/>
    <w:rsid w:val="00C0568A"/>
    <w:rsid w:val="00C05B8C"/>
    <w:rsid w:val="00C11377"/>
    <w:rsid w:val="00C12AE0"/>
    <w:rsid w:val="00C17FA0"/>
    <w:rsid w:val="00C20375"/>
    <w:rsid w:val="00C32330"/>
    <w:rsid w:val="00C32ED5"/>
    <w:rsid w:val="00C35AF0"/>
    <w:rsid w:val="00C37009"/>
    <w:rsid w:val="00C370C6"/>
    <w:rsid w:val="00C46D67"/>
    <w:rsid w:val="00C47AE0"/>
    <w:rsid w:val="00C50392"/>
    <w:rsid w:val="00C51393"/>
    <w:rsid w:val="00C51DD2"/>
    <w:rsid w:val="00C555BC"/>
    <w:rsid w:val="00C5672F"/>
    <w:rsid w:val="00C61C10"/>
    <w:rsid w:val="00C61FA8"/>
    <w:rsid w:val="00C6278F"/>
    <w:rsid w:val="00C6447A"/>
    <w:rsid w:val="00C65752"/>
    <w:rsid w:val="00C71112"/>
    <w:rsid w:val="00C71E27"/>
    <w:rsid w:val="00C7715F"/>
    <w:rsid w:val="00C83070"/>
    <w:rsid w:val="00C84FB6"/>
    <w:rsid w:val="00C861E6"/>
    <w:rsid w:val="00C92F53"/>
    <w:rsid w:val="00C930B1"/>
    <w:rsid w:val="00C97A64"/>
    <w:rsid w:val="00C97C6E"/>
    <w:rsid w:val="00CB07A9"/>
    <w:rsid w:val="00CB22CE"/>
    <w:rsid w:val="00CB654C"/>
    <w:rsid w:val="00CB69DC"/>
    <w:rsid w:val="00CC2FF7"/>
    <w:rsid w:val="00CC4275"/>
    <w:rsid w:val="00CE0010"/>
    <w:rsid w:val="00CE4600"/>
    <w:rsid w:val="00CE7395"/>
    <w:rsid w:val="00CF277B"/>
    <w:rsid w:val="00CF3DBB"/>
    <w:rsid w:val="00CF7488"/>
    <w:rsid w:val="00CF7BCE"/>
    <w:rsid w:val="00D00334"/>
    <w:rsid w:val="00D03D4C"/>
    <w:rsid w:val="00D12773"/>
    <w:rsid w:val="00D20514"/>
    <w:rsid w:val="00D449AF"/>
    <w:rsid w:val="00D44E29"/>
    <w:rsid w:val="00D4731A"/>
    <w:rsid w:val="00D50B6E"/>
    <w:rsid w:val="00D53ABE"/>
    <w:rsid w:val="00D5427E"/>
    <w:rsid w:val="00D624FC"/>
    <w:rsid w:val="00D645BF"/>
    <w:rsid w:val="00D77E0E"/>
    <w:rsid w:val="00D83BFD"/>
    <w:rsid w:val="00D90629"/>
    <w:rsid w:val="00DA5289"/>
    <w:rsid w:val="00DA591E"/>
    <w:rsid w:val="00DB1E34"/>
    <w:rsid w:val="00DC5C15"/>
    <w:rsid w:val="00DD7756"/>
    <w:rsid w:val="00DD77EA"/>
    <w:rsid w:val="00DE7A62"/>
    <w:rsid w:val="00DF39F0"/>
    <w:rsid w:val="00DF3E4A"/>
    <w:rsid w:val="00DF4913"/>
    <w:rsid w:val="00E170D1"/>
    <w:rsid w:val="00E1783E"/>
    <w:rsid w:val="00E22EFD"/>
    <w:rsid w:val="00E27A5C"/>
    <w:rsid w:val="00E33415"/>
    <w:rsid w:val="00E340CF"/>
    <w:rsid w:val="00E407F4"/>
    <w:rsid w:val="00E43F09"/>
    <w:rsid w:val="00E44CBF"/>
    <w:rsid w:val="00E60D35"/>
    <w:rsid w:val="00E62D74"/>
    <w:rsid w:val="00E645E9"/>
    <w:rsid w:val="00EA0DA4"/>
    <w:rsid w:val="00EA1F25"/>
    <w:rsid w:val="00EA2806"/>
    <w:rsid w:val="00EB0544"/>
    <w:rsid w:val="00EC022E"/>
    <w:rsid w:val="00EC1363"/>
    <w:rsid w:val="00ED1451"/>
    <w:rsid w:val="00ED3E8E"/>
    <w:rsid w:val="00ED6CF0"/>
    <w:rsid w:val="00ED77FB"/>
    <w:rsid w:val="00EF2B14"/>
    <w:rsid w:val="00EF339E"/>
    <w:rsid w:val="00EF5C3C"/>
    <w:rsid w:val="00EF740C"/>
    <w:rsid w:val="00F01541"/>
    <w:rsid w:val="00F224D7"/>
    <w:rsid w:val="00F225E0"/>
    <w:rsid w:val="00F25D30"/>
    <w:rsid w:val="00F27B1A"/>
    <w:rsid w:val="00F31255"/>
    <w:rsid w:val="00F31A6C"/>
    <w:rsid w:val="00F35055"/>
    <w:rsid w:val="00F37CB1"/>
    <w:rsid w:val="00F40CFB"/>
    <w:rsid w:val="00F42D2F"/>
    <w:rsid w:val="00F52FB6"/>
    <w:rsid w:val="00F64CFC"/>
    <w:rsid w:val="00F67608"/>
    <w:rsid w:val="00F71958"/>
    <w:rsid w:val="00F76292"/>
    <w:rsid w:val="00F8415D"/>
    <w:rsid w:val="00F870DD"/>
    <w:rsid w:val="00FB227B"/>
    <w:rsid w:val="00FB4F95"/>
    <w:rsid w:val="00FD0BC4"/>
    <w:rsid w:val="00FD1383"/>
    <w:rsid w:val="00FE51BB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630AE-8CDA-4DEB-960C-2D63307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uiPriority="0"/>
    <w:lsdException w:name="List Number 3" w:uiPriority="0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5E3"/>
    <w:pPr>
      <w:widowControl w:val="0"/>
      <w:suppressAutoHyphens/>
      <w:spacing w:after="0" w:line="240" w:lineRule="auto"/>
    </w:pPr>
    <w:rPr>
      <w:rFonts w:ascii="Liberation Serif" w:eastAsia="WenQuanYi Zen Hei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B655E3"/>
    <w:pPr>
      <w:keepNext/>
      <w:keepLines/>
      <w:widowControl/>
      <w:numPr>
        <w:numId w:val="2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006ED2"/>
    <w:pPr>
      <w:numPr>
        <w:ilvl w:val="1"/>
      </w:numPr>
      <w:spacing w:before="360" w:after="12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006ED2"/>
    <w:pPr>
      <w:numPr>
        <w:ilvl w:val="2"/>
      </w:numPr>
      <w:spacing w:before="240"/>
      <w:outlineLvl w:val="2"/>
    </w:pPr>
    <w:rPr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343D7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D7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D7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D7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D7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D7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itate">
    <w:name w:val="Zitate"/>
    <w:basedOn w:val="Normal"/>
    <w:next w:val="BodyText"/>
    <w:qFormat/>
    <w:rsid w:val="00D03D4C"/>
    <w:pPr>
      <w:spacing w:before="240" w:after="240"/>
      <w:jc w:val="center"/>
    </w:pPr>
    <w:rPr>
      <w:rFonts w:asciiTheme="majorHAnsi" w:hAnsiTheme="majorHAnsi"/>
      <w:i/>
    </w:rPr>
  </w:style>
  <w:style w:type="paragraph" w:styleId="BodyText">
    <w:name w:val="Body Text"/>
    <w:basedOn w:val="Normal"/>
    <w:link w:val="BodyTextChar"/>
    <w:rsid w:val="00D03D4C"/>
    <w:pPr>
      <w:jc w:val="both"/>
    </w:pPr>
  </w:style>
  <w:style w:type="character" w:customStyle="1" w:styleId="BodyTextChar">
    <w:name w:val="Body Text Char"/>
    <w:basedOn w:val="DefaultParagraphFont"/>
    <w:link w:val="BodyText"/>
    <w:rsid w:val="00D03D4C"/>
  </w:style>
  <w:style w:type="character" w:customStyle="1" w:styleId="Heading1Char">
    <w:name w:val="Heading 1 Char"/>
    <w:basedOn w:val="DefaultParagraphFont"/>
    <w:link w:val="Heading1"/>
    <w:rsid w:val="00B655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6ED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06ED2"/>
    <w:rPr>
      <w:rFonts w:asciiTheme="majorHAnsi" w:eastAsiaTheme="majorEastAsia" w:hAnsiTheme="majorHAnsi" w:cstheme="majorBidi"/>
      <w:bCs/>
      <w:sz w:val="26"/>
      <w:szCs w:val="26"/>
    </w:rPr>
  </w:style>
  <w:style w:type="paragraph" w:styleId="Caption">
    <w:name w:val="caption"/>
    <w:basedOn w:val="Normal"/>
    <w:next w:val="BodyText"/>
    <w:qFormat/>
    <w:rsid w:val="00006ED2"/>
    <w:pPr>
      <w:keepLines/>
      <w:spacing w:before="120" w:after="360"/>
      <w:jc w:val="center"/>
    </w:pPr>
    <w:rPr>
      <w:b/>
      <w:bCs/>
      <w:sz w:val="18"/>
      <w:szCs w:val="18"/>
    </w:rPr>
  </w:style>
  <w:style w:type="paragraph" w:customStyle="1" w:styleId="Formel">
    <w:name w:val="Formel"/>
    <w:basedOn w:val="Normal"/>
    <w:next w:val="BodyText"/>
    <w:qFormat/>
    <w:rsid w:val="00592C26"/>
    <w:pPr>
      <w:keepLines/>
    </w:pPr>
  </w:style>
  <w:style w:type="paragraph" w:styleId="ListBullet">
    <w:name w:val="List Bullet"/>
    <w:basedOn w:val="Normal"/>
    <w:rsid w:val="00D03D4C"/>
    <w:pPr>
      <w:keepLines/>
      <w:numPr>
        <w:numId w:val="29"/>
      </w:numPr>
      <w:spacing w:before="120"/>
    </w:pPr>
  </w:style>
  <w:style w:type="paragraph" w:styleId="ListBullet2">
    <w:name w:val="List Bullet 2"/>
    <w:basedOn w:val="ListBullet"/>
    <w:rsid w:val="00D03D4C"/>
    <w:pPr>
      <w:numPr>
        <w:ilvl w:val="1"/>
      </w:numPr>
      <w:spacing w:before="60"/>
    </w:pPr>
  </w:style>
  <w:style w:type="paragraph" w:styleId="ListBullet3">
    <w:name w:val="List Bullet 3"/>
    <w:basedOn w:val="ListBullet2"/>
    <w:rsid w:val="00D03D4C"/>
    <w:pPr>
      <w:numPr>
        <w:ilvl w:val="2"/>
      </w:numPr>
    </w:pPr>
  </w:style>
  <w:style w:type="paragraph" w:styleId="Footer">
    <w:name w:val="footer"/>
    <w:basedOn w:val="Normal"/>
    <w:link w:val="FooterChar"/>
    <w:rsid w:val="00D03D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03D4C"/>
  </w:style>
  <w:style w:type="character" w:styleId="Emphasis">
    <w:name w:val="Emphasis"/>
    <w:basedOn w:val="DefaultParagraphFont"/>
    <w:qFormat/>
    <w:rsid w:val="00D03D4C"/>
    <w:rPr>
      <w:iCs/>
      <w:caps w:val="0"/>
      <w:smallCaps/>
    </w:rPr>
  </w:style>
  <w:style w:type="paragraph" w:styleId="Header">
    <w:name w:val="header"/>
    <w:basedOn w:val="Normal"/>
    <w:link w:val="HeaderChar"/>
    <w:rsid w:val="00D03D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03D4C"/>
  </w:style>
  <w:style w:type="paragraph" w:styleId="ListNumber">
    <w:name w:val="List Number"/>
    <w:basedOn w:val="Normal"/>
    <w:rsid w:val="001040F9"/>
    <w:pPr>
      <w:keepLines/>
      <w:numPr>
        <w:numId w:val="23"/>
      </w:numPr>
      <w:spacing w:before="120"/>
      <w:ind w:left="453" w:hanging="113"/>
    </w:pPr>
  </w:style>
  <w:style w:type="paragraph" w:styleId="ListNumber2">
    <w:name w:val="List Number 2"/>
    <w:basedOn w:val="ListNumber"/>
    <w:rsid w:val="001040F9"/>
    <w:pPr>
      <w:numPr>
        <w:ilvl w:val="1"/>
      </w:numPr>
      <w:spacing w:before="60"/>
      <w:ind w:left="1020" w:hanging="113"/>
    </w:pPr>
  </w:style>
  <w:style w:type="paragraph" w:styleId="ListNumber3">
    <w:name w:val="List Number 3"/>
    <w:basedOn w:val="ListNumber2"/>
    <w:rsid w:val="001040F9"/>
    <w:pPr>
      <w:numPr>
        <w:ilvl w:val="2"/>
      </w:numPr>
      <w:ind w:left="1587" w:hanging="113"/>
    </w:pPr>
  </w:style>
  <w:style w:type="character" w:styleId="Strong">
    <w:name w:val="Strong"/>
    <w:basedOn w:val="DefaultParagraphFont"/>
    <w:qFormat/>
    <w:rsid w:val="007305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9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781E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B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semiHidden/>
    <w:qFormat/>
    <w:rsid w:val="00781EB7"/>
    <w:pPr>
      <w:numPr>
        <w:ilvl w:val="1"/>
      </w:numPr>
      <w:spacing w:after="160"/>
    </w:pPr>
    <w:rPr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B1E34"/>
    <w:rPr>
      <w:rFonts w:asciiTheme="majorHAnsi" w:eastAsiaTheme="majorEastAsia" w:hAnsiTheme="majorHAnsi" w:cstheme="majorBidi"/>
      <w:color w:val="5A5A5A" w:themeColor="text1" w:themeTint="A5"/>
      <w:spacing w:val="15"/>
      <w:kern w:val="28"/>
      <w:sz w:val="4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3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3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3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3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3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3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bildung">
    <w:name w:val="Abbildung"/>
    <w:basedOn w:val="Normal"/>
    <w:next w:val="Caption"/>
    <w:qFormat/>
    <w:rsid w:val="002C4BF5"/>
    <w:pPr>
      <w:keepNext/>
      <w:keepLines/>
      <w:spacing w:before="360" w:after="120"/>
      <w:jc w:val="center"/>
    </w:pPr>
  </w:style>
  <w:style w:type="numbering" w:customStyle="1" w:styleId="DAGliederung">
    <w:name w:val="DA_Gliederung"/>
    <w:basedOn w:val="NoList"/>
    <w:uiPriority w:val="99"/>
    <w:rsid w:val="00006ED2"/>
    <w:pPr>
      <w:numPr>
        <w:numId w:val="31"/>
      </w:numPr>
    </w:pPr>
  </w:style>
  <w:style w:type="numbering" w:customStyle="1" w:styleId="DAAuflistung">
    <w:name w:val="DA_Auflistung"/>
    <w:basedOn w:val="NoList"/>
    <w:uiPriority w:val="99"/>
    <w:rsid w:val="00006ED2"/>
    <w:pPr>
      <w:numPr>
        <w:numId w:val="23"/>
      </w:numPr>
    </w:pPr>
  </w:style>
  <w:style w:type="numbering" w:customStyle="1" w:styleId="DAAufzhlung">
    <w:name w:val="DA_Aufzählung"/>
    <w:basedOn w:val="NoList"/>
    <w:uiPriority w:val="99"/>
    <w:rsid w:val="00D03D4C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E5AF2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A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E5AF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23B15"/>
    <w:pPr>
      <w:tabs>
        <w:tab w:val="left" w:pos="880"/>
        <w:tab w:val="right" w:leader="dot" w:pos="9346"/>
      </w:tabs>
      <w:spacing w:after="60"/>
      <w:ind w:left="238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E5AF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97075"/>
    <w:pPr>
      <w:spacing w:after="100"/>
      <w:ind w:left="480"/>
    </w:pPr>
    <w:rPr>
      <w:rFonts w:cs="Mangal"/>
      <w:szCs w:val="21"/>
    </w:rPr>
  </w:style>
  <w:style w:type="paragraph" w:styleId="TableofFigures">
    <w:name w:val="table of figures"/>
    <w:basedOn w:val="Normal"/>
    <w:next w:val="Normal"/>
    <w:uiPriority w:val="99"/>
    <w:rsid w:val="00ED6CF0"/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A6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75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o\Desktop\Seminararbeit_TeodoraENACH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ED53-5D27-487C-9426-16EA23C9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Seminararbeit_TeodoraENACHE.dotx</Template>
  <TotalTime>26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Teodora ENACHE</dc:creator>
  <cp:lastModifiedBy>Teo Enache</cp:lastModifiedBy>
  <cp:revision>17</cp:revision>
  <cp:lastPrinted>2017-01-20T05:12:00Z</cp:lastPrinted>
  <dcterms:created xsi:type="dcterms:W3CDTF">2018-04-11T09:59:00Z</dcterms:created>
  <dcterms:modified xsi:type="dcterms:W3CDTF">2018-04-11T10:25:00Z</dcterms:modified>
</cp:coreProperties>
</file>